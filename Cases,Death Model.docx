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BA575" w14:textId="212B7BA6" w:rsidR="00B80A9B" w:rsidRDefault="00130CA9" w:rsidP="009034CC">
      <w:r>
        <w:t>So here's what I have in mind to begin with.</w:t>
      </w:r>
      <w:r w:rsidR="00570F41">
        <w:t xml:space="preserve"> It's pretty sloppy, but hopefully it'll give you the idea.</w:t>
      </w:r>
    </w:p>
    <w:p w14:paraId="3E5A4BA9" w14:textId="291556F5" w:rsidR="00130CA9" w:rsidRDefault="00130CA9" w:rsidP="009034CC"/>
    <w:p w14:paraId="32B5B033" w14:textId="7CAF3DA6" w:rsidR="00130CA9" w:rsidRDefault="00130CA9" w:rsidP="009034CC">
      <w:r>
        <w:t>You start with a of list daily cases from, say, New York like the one I'm attaching (for simplicity, I included only cases through March 31).</w:t>
      </w:r>
    </w:p>
    <w:p w14:paraId="5688A8D8" w14:textId="53C24E52" w:rsidR="00130CA9" w:rsidRDefault="00130CA9" w:rsidP="009034CC"/>
    <w:p w14:paraId="6043702F" w14:textId="105D19FB" w:rsidR="00130CA9" w:rsidRDefault="00130CA9" w:rsidP="009034CC">
      <w:r>
        <w:t xml:space="preserve">You assume that each case turns into a death with some probability, call it d. In my example </w:t>
      </w:r>
      <w:r w:rsidR="0040492A">
        <w:t>d = .1</w:t>
      </w:r>
    </w:p>
    <w:p w14:paraId="2112CF9E" w14:textId="69B3AD93" w:rsidR="00130CA9" w:rsidRDefault="00130CA9" w:rsidP="009034CC"/>
    <w:p w14:paraId="2D16BDB1" w14:textId="2248D994" w:rsidR="00130CA9" w:rsidRDefault="00130CA9" w:rsidP="009034CC">
      <w:r>
        <w:t xml:space="preserve">This p is distributed over days </w:t>
      </w:r>
      <w:r w:rsidR="0040492A">
        <w:t>in some way. In my example, it's binomially distributed with p = .8 and N = 10.</w:t>
      </w:r>
    </w:p>
    <w:p w14:paraId="5FCFD75C" w14:textId="4385C109" w:rsidR="0040492A" w:rsidRDefault="0040492A" w:rsidP="009034CC"/>
    <w:p w14:paraId="7D4B3D39" w14:textId="5C2BCFCA" w:rsidR="0040492A" w:rsidRDefault="0040492A" w:rsidP="009034CC">
      <w:r>
        <w:t xml:space="preserve">So now you can compute how many people die each day based on cases from all previous days. I've done this </w:t>
      </w:r>
      <w:r w:rsidR="004702D7">
        <w:t>up through cases on Day 6.</w:t>
      </w:r>
    </w:p>
    <w:p w14:paraId="5E7BCAEC" w14:textId="4E24B60C" w:rsidR="004702D7" w:rsidRDefault="004702D7" w:rsidP="009034CC"/>
    <w:p w14:paraId="7168BCED" w14:textId="27928F04" w:rsidR="004702D7" w:rsidRDefault="004702D7" w:rsidP="009034CC">
      <w:r>
        <w:t>Then to get the total number of deaths for each day, you just sum across the deaths resulting from cases on all the preceding days. I've done this but of course it's</w:t>
      </w:r>
      <w:r w:rsidR="0089243E">
        <w:t xml:space="preserve"> mostly</w:t>
      </w:r>
      <w:r>
        <w:t xml:space="preserve"> incomplete because you can't really do it easily in Excel. But I'm assuming it'd be trivial to do in Python.</w:t>
      </w:r>
    </w:p>
    <w:p w14:paraId="09C0154F" w14:textId="28FE36DE" w:rsidR="004702D7" w:rsidRDefault="004702D7" w:rsidP="009034CC"/>
    <w:p w14:paraId="3B8B9AD8" w14:textId="7D48E3BA" w:rsidR="004702D7" w:rsidRPr="009034CC" w:rsidRDefault="004702D7" w:rsidP="009034CC">
      <w:r>
        <w:t>So why don't you work on that and then when you have it going we'll work on fitting the model to the data.</w:t>
      </w:r>
    </w:p>
    <w:sectPr w:rsidR="004702D7" w:rsidRPr="009034CC" w:rsidSect="008B5251">
      <w:headerReference w:type="default" r:id="rId7"/>
      <w:pgSz w:w="12240" w:h="15840"/>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C6D50" w14:textId="77777777" w:rsidR="00530A11" w:rsidRDefault="00530A11">
      <w:pPr>
        <w:spacing w:before="0" w:after="0" w:line="240" w:lineRule="auto"/>
      </w:pPr>
      <w:r>
        <w:separator/>
      </w:r>
    </w:p>
  </w:endnote>
  <w:endnote w:type="continuationSeparator" w:id="0">
    <w:p w14:paraId="599EA67C" w14:textId="77777777" w:rsidR="00530A11" w:rsidRDefault="0053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85522" w14:textId="77777777" w:rsidR="00530A11" w:rsidRDefault="00530A11">
      <w:pPr>
        <w:spacing w:before="0" w:after="0" w:line="240" w:lineRule="auto"/>
      </w:pPr>
      <w:r>
        <w:separator/>
      </w:r>
    </w:p>
  </w:footnote>
  <w:footnote w:type="continuationSeparator" w:id="0">
    <w:p w14:paraId="351DE00D" w14:textId="77777777" w:rsidR="00530A11" w:rsidRDefault="0053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20AEA" w14:textId="71BCE214" w:rsidR="009E4554" w:rsidRDefault="009E4554" w:rsidP="00E13649">
    <w:pPr>
      <w:pStyle w:val="Header"/>
      <w:tabs>
        <w:tab w:val="clear" w:pos="4320"/>
        <w:tab w:val="clear" w:pos="8640"/>
        <w:tab w:val="center" w:pos="5400"/>
        <w:tab w:val="right" w:pos="10800"/>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B9D"/>
    <w:multiLevelType w:val="multilevel"/>
    <w:tmpl w:val="EF343DD8"/>
    <w:lvl w:ilvl="0">
      <w:start w:val="1"/>
      <w:numFmt w:val="upperRoman"/>
      <w:pStyle w:val="Heading1"/>
      <w:lvlText w:val="%1."/>
      <w:lvlJc w:val="left"/>
      <w:pPr>
        <w:tabs>
          <w:tab w:val="num" w:pos="576"/>
        </w:tabs>
        <w:ind w:left="720" w:hanging="720"/>
      </w:pPr>
      <w:rPr>
        <w:rFonts w:hint="default"/>
      </w:rPr>
    </w:lvl>
    <w:lvl w:ilvl="1">
      <w:start w:val="1"/>
      <w:numFmt w:val="upperLetter"/>
      <w:pStyle w:val="Heading2"/>
      <w:lvlText w:val="%2."/>
      <w:lvlJc w:val="left"/>
      <w:pPr>
        <w:ind w:left="936" w:hanging="360"/>
      </w:pPr>
      <w:rPr>
        <w:rFonts w:hint="default"/>
      </w:rPr>
    </w:lvl>
    <w:lvl w:ilvl="2">
      <w:start w:val="1"/>
      <w:numFmt w:val="decimal"/>
      <w:pStyle w:val="Heading3"/>
      <w:lvlText w:val="%3."/>
      <w:lvlJc w:val="left"/>
      <w:pPr>
        <w:ind w:left="1296" w:hanging="360"/>
      </w:pPr>
      <w:rPr>
        <w:rFonts w:hint="default"/>
      </w:rPr>
    </w:lvl>
    <w:lvl w:ilvl="3">
      <w:start w:val="1"/>
      <w:numFmt w:val="lowerLetter"/>
      <w:pStyle w:val="Heading4"/>
      <w:lvlText w:val="%4."/>
      <w:lvlJc w:val="left"/>
      <w:pPr>
        <w:ind w:left="1656" w:hanging="360"/>
      </w:pPr>
      <w:rPr>
        <w:rFonts w:hint="default"/>
      </w:rPr>
    </w:lvl>
    <w:lvl w:ilvl="4">
      <w:start w:val="1"/>
      <w:numFmt w:val="lowerRoman"/>
      <w:pStyle w:val="Heading5"/>
      <w:lvlText w:val="%5."/>
      <w:lvlJc w:val="left"/>
      <w:pPr>
        <w:ind w:left="2016" w:hanging="360"/>
      </w:pPr>
      <w:rPr>
        <w:rFonts w:hint="default"/>
      </w:rPr>
    </w:lvl>
    <w:lvl w:ilvl="5">
      <w:start w:val="1"/>
      <w:numFmt w:val="lowerLetter"/>
      <w:pStyle w:val="Heading6"/>
      <w:lvlText w:val="(%6)"/>
      <w:lvlJc w:val="left"/>
      <w:pPr>
        <w:ind w:left="2376" w:hanging="360"/>
      </w:pPr>
      <w:rPr>
        <w:rFonts w:hint="default"/>
      </w:rPr>
    </w:lvl>
    <w:lvl w:ilvl="6">
      <w:start w:val="1"/>
      <w:numFmt w:val="lowerRoman"/>
      <w:pStyle w:val="Heading7"/>
      <w:lvlText w:val="(%7)"/>
      <w:lvlJc w:val="left"/>
      <w:pPr>
        <w:ind w:left="2736" w:hanging="360"/>
      </w:pPr>
      <w:rPr>
        <w:rFonts w:hint="default"/>
      </w:rPr>
    </w:lvl>
    <w:lvl w:ilvl="7">
      <w:start w:val="1"/>
      <w:numFmt w:val="lowerLetter"/>
      <w:pStyle w:val="Heading8"/>
      <w:lvlText w:val="%8."/>
      <w:lvlJc w:val="left"/>
      <w:pPr>
        <w:ind w:left="3096" w:hanging="360"/>
      </w:pPr>
      <w:rPr>
        <w:rFonts w:hint="default"/>
      </w:rPr>
    </w:lvl>
    <w:lvl w:ilvl="8">
      <w:start w:val="1"/>
      <w:numFmt w:val="lowerRoman"/>
      <w:pStyle w:val="Heading9"/>
      <w:lvlText w:val="%9."/>
      <w:lvlJc w:val="left"/>
      <w:pPr>
        <w:ind w:left="3456" w:hanging="360"/>
      </w:pPr>
      <w:rPr>
        <w:rFonts w:hint="default"/>
      </w:rPr>
    </w:lvl>
  </w:abstractNum>
  <w:abstractNum w:abstractNumId="1" w15:restartNumberingAfterBreak="0">
    <w:nsid w:val="02F34FA6"/>
    <w:multiLevelType w:val="multilevel"/>
    <w:tmpl w:val="9A9A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13BF0"/>
    <w:multiLevelType w:val="multilevel"/>
    <w:tmpl w:val="601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F4ED9"/>
    <w:multiLevelType w:val="multilevel"/>
    <w:tmpl w:val="56D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20B0D"/>
    <w:multiLevelType w:val="multilevel"/>
    <w:tmpl w:val="87FA0740"/>
    <w:name w:val="DefaultList"/>
    <w:lvl w:ilvl="0">
      <w:start w:val="1"/>
      <w:numFmt w:val="decimal"/>
      <w:lvlText w:val="%1."/>
      <w:lvlJc w:val="left"/>
      <w:pPr>
        <w:ind w:left="108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C3750C6"/>
    <w:multiLevelType w:val="multilevel"/>
    <w:tmpl w:val="036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activeWritingStyle w:appName="MSWord" w:lang="en-US" w:vendorID="64" w:dllVersion="6" w:nlCheck="1" w:checkStyle="1"/>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F0"/>
    <w:rsid w:val="0000013E"/>
    <w:rsid w:val="00000C3A"/>
    <w:rsid w:val="00002EDD"/>
    <w:rsid w:val="00003002"/>
    <w:rsid w:val="000038EA"/>
    <w:rsid w:val="00005307"/>
    <w:rsid w:val="000069B6"/>
    <w:rsid w:val="00013C37"/>
    <w:rsid w:val="00015A88"/>
    <w:rsid w:val="00021A4B"/>
    <w:rsid w:val="00022A8C"/>
    <w:rsid w:val="0002543D"/>
    <w:rsid w:val="00034CA1"/>
    <w:rsid w:val="00037455"/>
    <w:rsid w:val="00037F1D"/>
    <w:rsid w:val="00041269"/>
    <w:rsid w:val="00041496"/>
    <w:rsid w:val="00041BD9"/>
    <w:rsid w:val="00041E62"/>
    <w:rsid w:val="000427AF"/>
    <w:rsid w:val="000427B9"/>
    <w:rsid w:val="00045E51"/>
    <w:rsid w:val="0005292F"/>
    <w:rsid w:val="0005719E"/>
    <w:rsid w:val="00057E94"/>
    <w:rsid w:val="000602C1"/>
    <w:rsid w:val="00063700"/>
    <w:rsid w:val="000649AC"/>
    <w:rsid w:val="00066BFA"/>
    <w:rsid w:val="00072B1A"/>
    <w:rsid w:val="00074BD6"/>
    <w:rsid w:val="00080A8E"/>
    <w:rsid w:val="00093B5F"/>
    <w:rsid w:val="00093E8D"/>
    <w:rsid w:val="00093F4A"/>
    <w:rsid w:val="00097827"/>
    <w:rsid w:val="000A03FA"/>
    <w:rsid w:val="000A718B"/>
    <w:rsid w:val="000B6B03"/>
    <w:rsid w:val="000C037B"/>
    <w:rsid w:val="000C1005"/>
    <w:rsid w:val="000C63CD"/>
    <w:rsid w:val="000C65DC"/>
    <w:rsid w:val="000C6F14"/>
    <w:rsid w:val="000D0167"/>
    <w:rsid w:val="000D1452"/>
    <w:rsid w:val="000D2099"/>
    <w:rsid w:val="000D20A2"/>
    <w:rsid w:val="000E1BC0"/>
    <w:rsid w:val="000E2C99"/>
    <w:rsid w:val="000F09F3"/>
    <w:rsid w:val="000F73C6"/>
    <w:rsid w:val="00103DC2"/>
    <w:rsid w:val="00114DA6"/>
    <w:rsid w:val="00117082"/>
    <w:rsid w:val="00117D08"/>
    <w:rsid w:val="0012389F"/>
    <w:rsid w:val="00127CEB"/>
    <w:rsid w:val="00130CA9"/>
    <w:rsid w:val="0013499F"/>
    <w:rsid w:val="00135DCC"/>
    <w:rsid w:val="00141088"/>
    <w:rsid w:val="00141355"/>
    <w:rsid w:val="00147D7F"/>
    <w:rsid w:val="00150785"/>
    <w:rsid w:val="00152033"/>
    <w:rsid w:val="001570BC"/>
    <w:rsid w:val="0017030D"/>
    <w:rsid w:val="001770CD"/>
    <w:rsid w:val="00177F9A"/>
    <w:rsid w:val="00181F65"/>
    <w:rsid w:val="00182B1A"/>
    <w:rsid w:val="00186BBD"/>
    <w:rsid w:val="001927B2"/>
    <w:rsid w:val="00196465"/>
    <w:rsid w:val="001A20B4"/>
    <w:rsid w:val="001A49F2"/>
    <w:rsid w:val="001A5773"/>
    <w:rsid w:val="001A6F4D"/>
    <w:rsid w:val="001C3411"/>
    <w:rsid w:val="001D5151"/>
    <w:rsid w:val="001D68FB"/>
    <w:rsid w:val="001E19AB"/>
    <w:rsid w:val="001E49BB"/>
    <w:rsid w:val="001F0B7C"/>
    <w:rsid w:val="001F4D9E"/>
    <w:rsid w:val="001F637B"/>
    <w:rsid w:val="001F7D9F"/>
    <w:rsid w:val="00201E6B"/>
    <w:rsid w:val="00202685"/>
    <w:rsid w:val="00206ABE"/>
    <w:rsid w:val="00210121"/>
    <w:rsid w:val="00210CEC"/>
    <w:rsid w:val="0021211F"/>
    <w:rsid w:val="00213BB3"/>
    <w:rsid w:val="00215295"/>
    <w:rsid w:val="00222FA3"/>
    <w:rsid w:val="00224200"/>
    <w:rsid w:val="002244D2"/>
    <w:rsid w:val="002260C4"/>
    <w:rsid w:val="00226680"/>
    <w:rsid w:val="0023405F"/>
    <w:rsid w:val="00234DBA"/>
    <w:rsid w:val="00240AFF"/>
    <w:rsid w:val="00240FCA"/>
    <w:rsid w:val="002414EF"/>
    <w:rsid w:val="002415E7"/>
    <w:rsid w:val="0024249A"/>
    <w:rsid w:val="00244EBC"/>
    <w:rsid w:val="00253A48"/>
    <w:rsid w:val="00255B68"/>
    <w:rsid w:val="00257FFA"/>
    <w:rsid w:val="00260504"/>
    <w:rsid w:val="0026746D"/>
    <w:rsid w:val="00270978"/>
    <w:rsid w:val="00274B27"/>
    <w:rsid w:val="00280848"/>
    <w:rsid w:val="002810F5"/>
    <w:rsid w:val="002825F3"/>
    <w:rsid w:val="00282E29"/>
    <w:rsid w:val="00285D39"/>
    <w:rsid w:val="002932E2"/>
    <w:rsid w:val="0029351E"/>
    <w:rsid w:val="0029548F"/>
    <w:rsid w:val="00296260"/>
    <w:rsid w:val="002A0FC1"/>
    <w:rsid w:val="002A3962"/>
    <w:rsid w:val="002B5A3E"/>
    <w:rsid w:val="002B63A0"/>
    <w:rsid w:val="002B66ED"/>
    <w:rsid w:val="002B7B2D"/>
    <w:rsid w:val="002C16AA"/>
    <w:rsid w:val="002C20BB"/>
    <w:rsid w:val="002C4356"/>
    <w:rsid w:val="002D008E"/>
    <w:rsid w:val="002D41B3"/>
    <w:rsid w:val="002D6E3A"/>
    <w:rsid w:val="002E2A76"/>
    <w:rsid w:val="002E57CC"/>
    <w:rsid w:val="002F1F26"/>
    <w:rsid w:val="002F533C"/>
    <w:rsid w:val="002F683B"/>
    <w:rsid w:val="00300990"/>
    <w:rsid w:val="00301963"/>
    <w:rsid w:val="00301DA1"/>
    <w:rsid w:val="00303DB8"/>
    <w:rsid w:val="00304B83"/>
    <w:rsid w:val="00306AAE"/>
    <w:rsid w:val="00317B02"/>
    <w:rsid w:val="00322539"/>
    <w:rsid w:val="003235CE"/>
    <w:rsid w:val="0032453D"/>
    <w:rsid w:val="003253F1"/>
    <w:rsid w:val="0032588C"/>
    <w:rsid w:val="003258B4"/>
    <w:rsid w:val="00327241"/>
    <w:rsid w:val="00331A3D"/>
    <w:rsid w:val="003321B4"/>
    <w:rsid w:val="00332FB6"/>
    <w:rsid w:val="00335C04"/>
    <w:rsid w:val="00341F04"/>
    <w:rsid w:val="0034491B"/>
    <w:rsid w:val="003457D2"/>
    <w:rsid w:val="0035258C"/>
    <w:rsid w:val="00354DBD"/>
    <w:rsid w:val="00356316"/>
    <w:rsid w:val="00356676"/>
    <w:rsid w:val="003606CE"/>
    <w:rsid w:val="003623EB"/>
    <w:rsid w:val="00363D98"/>
    <w:rsid w:val="00365FBA"/>
    <w:rsid w:val="00372A04"/>
    <w:rsid w:val="00372C9A"/>
    <w:rsid w:val="00372E6A"/>
    <w:rsid w:val="00386752"/>
    <w:rsid w:val="003918B3"/>
    <w:rsid w:val="003975F3"/>
    <w:rsid w:val="003A1058"/>
    <w:rsid w:val="003A2785"/>
    <w:rsid w:val="003A509A"/>
    <w:rsid w:val="003A67D8"/>
    <w:rsid w:val="003B0244"/>
    <w:rsid w:val="003B12C5"/>
    <w:rsid w:val="003B460D"/>
    <w:rsid w:val="003B51D0"/>
    <w:rsid w:val="003B5F24"/>
    <w:rsid w:val="003B615D"/>
    <w:rsid w:val="003C1336"/>
    <w:rsid w:val="003C3D45"/>
    <w:rsid w:val="003C5538"/>
    <w:rsid w:val="003C5711"/>
    <w:rsid w:val="003C58D8"/>
    <w:rsid w:val="003C61B8"/>
    <w:rsid w:val="003D4CC1"/>
    <w:rsid w:val="003D4E71"/>
    <w:rsid w:val="003E14CC"/>
    <w:rsid w:val="003E1A44"/>
    <w:rsid w:val="003E4064"/>
    <w:rsid w:val="003F0AE0"/>
    <w:rsid w:val="003F38E9"/>
    <w:rsid w:val="003F3B01"/>
    <w:rsid w:val="004003D2"/>
    <w:rsid w:val="004020DA"/>
    <w:rsid w:val="0040492A"/>
    <w:rsid w:val="004070A6"/>
    <w:rsid w:val="00411AC0"/>
    <w:rsid w:val="00417B46"/>
    <w:rsid w:val="004211B9"/>
    <w:rsid w:val="00423AD8"/>
    <w:rsid w:val="004256C2"/>
    <w:rsid w:val="004257AD"/>
    <w:rsid w:val="00426317"/>
    <w:rsid w:val="0044161F"/>
    <w:rsid w:val="004453B5"/>
    <w:rsid w:val="0044576C"/>
    <w:rsid w:val="00445CC3"/>
    <w:rsid w:val="00446812"/>
    <w:rsid w:val="0045491F"/>
    <w:rsid w:val="00454A34"/>
    <w:rsid w:val="004559F9"/>
    <w:rsid w:val="004564BE"/>
    <w:rsid w:val="004609B5"/>
    <w:rsid w:val="00463BF9"/>
    <w:rsid w:val="00464DE0"/>
    <w:rsid w:val="004653DE"/>
    <w:rsid w:val="004702D7"/>
    <w:rsid w:val="00472735"/>
    <w:rsid w:val="004749D3"/>
    <w:rsid w:val="00483AB2"/>
    <w:rsid w:val="0048745A"/>
    <w:rsid w:val="00487877"/>
    <w:rsid w:val="00496C03"/>
    <w:rsid w:val="00497F96"/>
    <w:rsid w:val="004A0676"/>
    <w:rsid w:val="004A2C55"/>
    <w:rsid w:val="004A3035"/>
    <w:rsid w:val="004B2399"/>
    <w:rsid w:val="004B6BFD"/>
    <w:rsid w:val="004C0A98"/>
    <w:rsid w:val="004C2B04"/>
    <w:rsid w:val="004C4AF0"/>
    <w:rsid w:val="004C7FE7"/>
    <w:rsid w:val="004F226A"/>
    <w:rsid w:val="004F49F4"/>
    <w:rsid w:val="00501583"/>
    <w:rsid w:val="00514229"/>
    <w:rsid w:val="00520F6C"/>
    <w:rsid w:val="00523849"/>
    <w:rsid w:val="00530A11"/>
    <w:rsid w:val="00530F3C"/>
    <w:rsid w:val="0053529C"/>
    <w:rsid w:val="0053535A"/>
    <w:rsid w:val="005427A0"/>
    <w:rsid w:val="00542E3A"/>
    <w:rsid w:val="00550635"/>
    <w:rsid w:val="00550D3C"/>
    <w:rsid w:val="0055669D"/>
    <w:rsid w:val="00566323"/>
    <w:rsid w:val="00570C5D"/>
    <w:rsid w:val="00570F41"/>
    <w:rsid w:val="00573636"/>
    <w:rsid w:val="005759F5"/>
    <w:rsid w:val="00580033"/>
    <w:rsid w:val="00581F79"/>
    <w:rsid w:val="005845CB"/>
    <w:rsid w:val="0059331B"/>
    <w:rsid w:val="00596ADE"/>
    <w:rsid w:val="00596F2A"/>
    <w:rsid w:val="005A572B"/>
    <w:rsid w:val="005A5E4C"/>
    <w:rsid w:val="005A63BA"/>
    <w:rsid w:val="005B0CC6"/>
    <w:rsid w:val="005B1DED"/>
    <w:rsid w:val="005D16F9"/>
    <w:rsid w:val="005D211B"/>
    <w:rsid w:val="005D338E"/>
    <w:rsid w:val="005D64D3"/>
    <w:rsid w:val="005D78FD"/>
    <w:rsid w:val="005E1028"/>
    <w:rsid w:val="005E638E"/>
    <w:rsid w:val="005F4017"/>
    <w:rsid w:val="005F6523"/>
    <w:rsid w:val="005F6B0B"/>
    <w:rsid w:val="005F6E62"/>
    <w:rsid w:val="00600B3E"/>
    <w:rsid w:val="00602FAA"/>
    <w:rsid w:val="0061056F"/>
    <w:rsid w:val="00611D38"/>
    <w:rsid w:val="006128C9"/>
    <w:rsid w:val="006135B3"/>
    <w:rsid w:val="00614AF8"/>
    <w:rsid w:val="00614D4A"/>
    <w:rsid w:val="00621359"/>
    <w:rsid w:val="0062298F"/>
    <w:rsid w:val="00633375"/>
    <w:rsid w:val="006362BD"/>
    <w:rsid w:val="00636AC8"/>
    <w:rsid w:val="00646106"/>
    <w:rsid w:val="00655B61"/>
    <w:rsid w:val="00656AAE"/>
    <w:rsid w:val="0065750B"/>
    <w:rsid w:val="0066167C"/>
    <w:rsid w:val="006638C9"/>
    <w:rsid w:val="0066521D"/>
    <w:rsid w:val="00667031"/>
    <w:rsid w:val="00685512"/>
    <w:rsid w:val="00693ACB"/>
    <w:rsid w:val="0069573A"/>
    <w:rsid w:val="006A17F6"/>
    <w:rsid w:val="006A74A8"/>
    <w:rsid w:val="006B3161"/>
    <w:rsid w:val="006C259D"/>
    <w:rsid w:val="006C5906"/>
    <w:rsid w:val="006D09D1"/>
    <w:rsid w:val="006D27AF"/>
    <w:rsid w:val="006D4192"/>
    <w:rsid w:val="006D6090"/>
    <w:rsid w:val="006D6ED9"/>
    <w:rsid w:val="006E2D8D"/>
    <w:rsid w:val="006E5C0C"/>
    <w:rsid w:val="006F2852"/>
    <w:rsid w:val="00713250"/>
    <w:rsid w:val="00714829"/>
    <w:rsid w:val="00715155"/>
    <w:rsid w:val="00717DDA"/>
    <w:rsid w:val="00726357"/>
    <w:rsid w:val="007268B2"/>
    <w:rsid w:val="00732324"/>
    <w:rsid w:val="007332AC"/>
    <w:rsid w:val="00737373"/>
    <w:rsid w:val="0074649C"/>
    <w:rsid w:val="00746BB7"/>
    <w:rsid w:val="00756ED2"/>
    <w:rsid w:val="00757845"/>
    <w:rsid w:val="00762D80"/>
    <w:rsid w:val="00763EA7"/>
    <w:rsid w:val="0076630A"/>
    <w:rsid w:val="0076734F"/>
    <w:rsid w:val="007702F1"/>
    <w:rsid w:val="00773F02"/>
    <w:rsid w:val="00774072"/>
    <w:rsid w:val="007742CF"/>
    <w:rsid w:val="00776601"/>
    <w:rsid w:val="0078114E"/>
    <w:rsid w:val="007866C4"/>
    <w:rsid w:val="0079093A"/>
    <w:rsid w:val="00792EB0"/>
    <w:rsid w:val="007948DF"/>
    <w:rsid w:val="00795DC7"/>
    <w:rsid w:val="00795FDB"/>
    <w:rsid w:val="007962A8"/>
    <w:rsid w:val="007A165E"/>
    <w:rsid w:val="007B0A59"/>
    <w:rsid w:val="007B24B0"/>
    <w:rsid w:val="007B62EF"/>
    <w:rsid w:val="007B6EBE"/>
    <w:rsid w:val="007C0E9B"/>
    <w:rsid w:val="007C559E"/>
    <w:rsid w:val="007D052C"/>
    <w:rsid w:val="007D0FD7"/>
    <w:rsid w:val="007D2A47"/>
    <w:rsid w:val="007E0894"/>
    <w:rsid w:val="007F0E37"/>
    <w:rsid w:val="007F1974"/>
    <w:rsid w:val="007F1D02"/>
    <w:rsid w:val="007F3D33"/>
    <w:rsid w:val="007F6F2E"/>
    <w:rsid w:val="007F74EF"/>
    <w:rsid w:val="00804438"/>
    <w:rsid w:val="00806301"/>
    <w:rsid w:val="00812AE2"/>
    <w:rsid w:val="00812EB2"/>
    <w:rsid w:val="00814F99"/>
    <w:rsid w:val="00821A7D"/>
    <w:rsid w:val="008221D4"/>
    <w:rsid w:val="00832FB6"/>
    <w:rsid w:val="008332A0"/>
    <w:rsid w:val="00840F6B"/>
    <w:rsid w:val="00841561"/>
    <w:rsid w:val="00842791"/>
    <w:rsid w:val="008432C5"/>
    <w:rsid w:val="008455E6"/>
    <w:rsid w:val="008457AF"/>
    <w:rsid w:val="008463F7"/>
    <w:rsid w:val="00853179"/>
    <w:rsid w:val="00856BEC"/>
    <w:rsid w:val="008615C7"/>
    <w:rsid w:val="00863EA8"/>
    <w:rsid w:val="00863F10"/>
    <w:rsid w:val="008702D7"/>
    <w:rsid w:val="00873B06"/>
    <w:rsid w:val="00882D88"/>
    <w:rsid w:val="008918CF"/>
    <w:rsid w:val="0089243E"/>
    <w:rsid w:val="00892EB0"/>
    <w:rsid w:val="00895A86"/>
    <w:rsid w:val="0089611A"/>
    <w:rsid w:val="008A096F"/>
    <w:rsid w:val="008A1438"/>
    <w:rsid w:val="008A1FD4"/>
    <w:rsid w:val="008A2728"/>
    <w:rsid w:val="008A335A"/>
    <w:rsid w:val="008A375B"/>
    <w:rsid w:val="008A46BA"/>
    <w:rsid w:val="008B5251"/>
    <w:rsid w:val="008C3EE4"/>
    <w:rsid w:val="008C751A"/>
    <w:rsid w:val="008D178A"/>
    <w:rsid w:val="008E361A"/>
    <w:rsid w:val="008E78A6"/>
    <w:rsid w:val="008F2DD0"/>
    <w:rsid w:val="008F39FE"/>
    <w:rsid w:val="008F3CE5"/>
    <w:rsid w:val="009008B6"/>
    <w:rsid w:val="009034CC"/>
    <w:rsid w:val="009039A7"/>
    <w:rsid w:val="00912D34"/>
    <w:rsid w:val="00914261"/>
    <w:rsid w:val="0091687C"/>
    <w:rsid w:val="00917732"/>
    <w:rsid w:val="00920841"/>
    <w:rsid w:val="00920E2B"/>
    <w:rsid w:val="009254B1"/>
    <w:rsid w:val="00925AD4"/>
    <w:rsid w:val="009322D3"/>
    <w:rsid w:val="00933E62"/>
    <w:rsid w:val="00934357"/>
    <w:rsid w:val="00936ABF"/>
    <w:rsid w:val="00950C27"/>
    <w:rsid w:val="009512E1"/>
    <w:rsid w:val="009602C0"/>
    <w:rsid w:val="009616E8"/>
    <w:rsid w:val="00970083"/>
    <w:rsid w:val="00972552"/>
    <w:rsid w:val="00974945"/>
    <w:rsid w:val="009749D7"/>
    <w:rsid w:val="00980B8C"/>
    <w:rsid w:val="00982799"/>
    <w:rsid w:val="00987028"/>
    <w:rsid w:val="0099512D"/>
    <w:rsid w:val="00995B4F"/>
    <w:rsid w:val="00995BAB"/>
    <w:rsid w:val="009975CF"/>
    <w:rsid w:val="009A0846"/>
    <w:rsid w:val="009B1F36"/>
    <w:rsid w:val="009B2145"/>
    <w:rsid w:val="009B34B0"/>
    <w:rsid w:val="009B5C64"/>
    <w:rsid w:val="009B5C68"/>
    <w:rsid w:val="009C0116"/>
    <w:rsid w:val="009D228A"/>
    <w:rsid w:val="009D3685"/>
    <w:rsid w:val="009D53DE"/>
    <w:rsid w:val="009D598F"/>
    <w:rsid w:val="009D5D45"/>
    <w:rsid w:val="009D5D7B"/>
    <w:rsid w:val="009E4554"/>
    <w:rsid w:val="009E4913"/>
    <w:rsid w:val="009E4CC8"/>
    <w:rsid w:val="009F22EC"/>
    <w:rsid w:val="009F3AF4"/>
    <w:rsid w:val="009F4490"/>
    <w:rsid w:val="009F4C54"/>
    <w:rsid w:val="009F6D23"/>
    <w:rsid w:val="00A00A14"/>
    <w:rsid w:val="00A0311B"/>
    <w:rsid w:val="00A06E82"/>
    <w:rsid w:val="00A108AE"/>
    <w:rsid w:val="00A123B4"/>
    <w:rsid w:val="00A142CB"/>
    <w:rsid w:val="00A15428"/>
    <w:rsid w:val="00A15C00"/>
    <w:rsid w:val="00A204DA"/>
    <w:rsid w:val="00A22926"/>
    <w:rsid w:val="00A25777"/>
    <w:rsid w:val="00A25E6F"/>
    <w:rsid w:val="00A31BD2"/>
    <w:rsid w:val="00A3334F"/>
    <w:rsid w:val="00A353B4"/>
    <w:rsid w:val="00A365A3"/>
    <w:rsid w:val="00A3683D"/>
    <w:rsid w:val="00A45B6A"/>
    <w:rsid w:val="00A5025A"/>
    <w:rsid w:val="00A5342A"/>
    <w:rsid w:val="00A60C87"/>
    <w:rsid w:val="00A629B7"/>
    <w:rsid w:val="00A634F3"/>
    <w:rsid w:val="00A6653E"/>
    <w:rsid w:val="00A67F98"/>
    <w:rsid w:val="00A73C0D"/>
    <w:rsid w:val="00A75481"/>
    <w:rsid w:val="00A82297"/>
    <w:rsid w:val="00A849C2"/>
    <w:rsid w:val="00A93F52"/>
    <w:rsid w:val="00A96E42"/>
    <w:rsid w:val="00A97697"/>
    <w:rsid w:val="00AA08BE"/>
    <w:rsid w:val="00AA4279"/>
    <w:rsid w:val="00AA5388"/>
    <w:rsid w:val="00AB23D7"/>
    <w:rsid w:val="00AB2BCD"/>
    <w:rsid w:val="00AC238C"/>
    <w:rsid w:val="00AC24AD"/>
    <w:rsid w:val="00AC6B59"/>
    <w:rsid w:val="00AC710C"/>
    <w:rsid w:val="00AD1751"/>
    <w:rsid w:val="00AD205A"/>
    <w:rsid w:val="00AD2316"/>
    <w:rsid w:val="00AD3877"/>
    <w:rsid w:val="00AD3D1F"/>
    <w:rsid w:val="00AE0FD5"/>
    <w:rsid w:val="00AE1F04"/>
    <w:rsid w:val="00AF0C1F"/>
    <w:rsid w:val="00AF4FE9"/>
    <w:rsid w:val="00AF5332"/>
    <w:rsid w:val="00AF54CB"/>
    <w:rsid w:val="00AF7DD6"/>
    <w:rsid w:val="00B005EB"/>
    <w:rsid w:val="00B133A4"/>
    <w:rsid w:val="00B14A55"/>
    <w:rsid w:val="00B1659B"/>
    <w:rsid w:val="00B171E9"/>
    <w:rsid w:val="00B204B8"/>
    <w:rsid w:val="00B22CAD"/>
    <w:rsid w:val="00B24264"/>
    <w:rsid w:val="00B25C1E"/>
    <w:rsid w:val="00B273D1"/>
    <w:rsid w:val="00B33642"/>
    <w:rsid w:val="00B345E3"/>
    <w:rsid w:val="00B35A1F"/>
    <w:rsid w:val="00B36E3F"/>
    <w:rsid w:val="00B45111"/>
    <w:rsid w:val="00B4742C"/>
    <w:rsid w:val="00B542DE"/>
    <w:rsid w:val="00B55814"/>
    <w:rsid w:val="00B626EF"/>
    <w:rsid w:val="00B74C60"/>
    <w:rsid w:val="00B77312"/>
    <w:rsid w:val="00B77598"/>
    <w:rsid w:val="00B80A9B"/>
    <w:rsid w:val="00B8384E"/>
    <w:rsid w:val="00B86D14"/>
    <w:rsid w:val="00B90944"/>
    <w:rsid w:val="00B91A22"/>
    <w:rsid w:val="00B91F2B"/>
    <w:rsid w:val="00B974E5"/>
    <w:rsid w:val="00BA46C8"/>
    <w:rsid w:val="00BB0D28"/>
    <w:rsid w:val="00BB2752"/>
    <w:rsid w:val="00BB442D"/>
    <w:rsid w:val="00BC0553"/>
    <w:rsid w:val="00BC36EE"/>
    <w:rsid w:val="00BD093F"/>
    <w:rsid w:val="00BD15D5"/>
    <w:rsid w:val="00BD3A92"/>
    <w:rsid w:val="00BE165C"/>
    <w:rsid w:val="00BE2755"/>
    <w:rsid w:val="00BE39B5"/>
    <w:rsid w:val="00BE54F5"/>
    <w:rsid w:val="00BF0332"/>
    <w:rsid w:val="00BF2399"/>
    <w:rsid w:val="00BF6352"/>
    <w:rsid w:val="00C035E9"/>
    <w:rsid w:val="00C0368D"/>
    <w:rsid w:val="00C07010"/>
    <w:rsid w:val="00C122AC"/>
    <w:rsid w:val="00C15ECD"/>
    <w:rsid w:val="00C163EC"/>
    <w:rsid w:val="00C211A9"/>
    <w:rsid w:val="00C2221D"/>
    <w:rsid w:val="00C25D52"/>
    <w:rsid w:val="00C25FE5"/>
    <w:rsid w:val="00C3087B"/>
    <w:rsid w:val="00C37593"/>
    <w:rsid w:val="00C4296B"/>
    <w:rsid w:val="00C50FE1"/>
    <w:rsid w:val="00C703EB"/>
    <w:rsid w:val="00C71316"/>
    <w:rsid w:val="00C75A53"/>
    <w:rsid w:val="00C82F22"/>
    <w:rsid w:val="00C902EA"/>
    <w:rsid w:val="00C916A3"/>
    <w:rsid w:val="00C93D42"/>
    <w:rsid w:val="00CA34B1"/>
    <w:rsid w:val="00CA604B"/>
    <w:rsid w:val="00CA798C"/>
    <w:rsid w:val="00CB0F80"/>
    <w:rsid w:val="00CB1694"/>
    <w:rsid w:val="00CB3088"/>
    <w:rsid w:val="00CB452D"/>
    <w:rsid w:val="00CB5722"/>
    <w:rsid w:val="00CC111E"/>
    <w:rsid w:val="00CC1C08"/>
    <w:rsid w:val="00CD0649"/>
    <w:rsid w:val="00CD40CB"/>
    <w:rsid w:val="00CD5DF2"/>
    <w:rsid w:val="00CE156C"/>
    <w:rsid w:val="00CE1E2C"/>
    <w:rsid w:val="00CE236C"/>
    <w:rsid w:val="00CE624B"/>
    <w:rsid w:val="00CE721F"/>
    <w:rsid w:val="00CF45F3"/>
    <w:rsid w:val="00CF4DD1"/>
    <w:rsid w:val="00CF4F52"/>
    <w:rsid w:val="00CF7125"/>
    <w:rsid w:val="00D020CD"/>
    <w:rsid w:val="00D02E73"/>
    <w:rsid w:val="00D04941"/>
    <w:rsid w:val="00D0615D"/>
    <w:rsid w:val="00D069A7"/>
    <w:rsid w:val="00D10D3F"/>
    <w:rsid w:val="00D10EDA"/>
    <w:rsid w:val="00D156DA"/>
    <w:rsid w:val="00D17949"/>
    <w:rsid w:val="00D27F8C"/>
    <w:rsid w:val="00D33C92"/>
    <w:rsid w:val="00D341D8"/>
    <w:rsid w:val="00D361FB"/>
    <w:rsid w:val="00D37944"/>
    <w:rsid w:val="00D430F9"/>
    <w:rsid w:val="00D434CA"/>
    <w:rsid w:val="00D46025"/>
    <w:rsid w:val="00D5612D"/>
    <w:rsid w:val="00D56C53"/>
    <w:rsid w:val="00D609FB"/>
    <w:rsid w:val="00D621E4"/>
    <w:rsid w:val="00D62260"/>
    <w:rsid w:val="00D66CE8"/>
    <w:rsid w:val="00D72540"/>
    <w:rsid w:val="00D74DCD"/>
    <w:rsid w:val="00D765FD"/>
    <w:rsid w:val="00D76776"/>
    <w:rsid w:val="00D76A55"/>
    <w:rsid w:val="00D77815"/>
    <w:rsid w:val="00D92789"/>
    <w:rsid w:val="00D9431C"/>
    <w:rsid w:val="00D950C2"/>
    <w:rsid w:val="00DA168A"/>
    <w:rsid w:val="00DA323B"/>
    <w:rsid w:val="00DA5341"/>
    <w:rsid w:val="00DA6E90"/>
    <w:rsid w:val="00DB02D8"/>
    <w:rsid w:val="00DB146E"/>
    <w:rsid w:val="00DC2B06"/>
    <w:rsid w:val="00DD05D3"/>
    <w:rsid w:val="00DD6328"/>
    <w:rsid w:val="00DE335A"/>
    <w:rsid w:val="00DE5520"/>
    <w:rsid w:val="00DF07AC"/>
    <w:rsid w:val="00E00114"/>
    <w:rsid w:val="00E00AA4"/>
    <w:rsid w:val="00E03B3E"/>
    <w:rsid w:val="00E03B90"/>
    <w:rsid w:val="00E03D14"/>
    <w:rsid w:val="00E13649"/>
    <w:rsid w:val="00E14FA9"/>
    <w:rsid w:val="00E315AF"/>
    <w:rsid w:val="00E32550"/>
    <w:rsid w:val="00E37275"/>
    <w:rsid w:val="00E37432"/>
    <w:rsid w:val="00E41330"/>
    <w:rsid w:val="00E45989"/>
    <w:rsid w:val="00E46759"/>
    <w:rsid w:val="00E4778F"/>
    <w:rsid w:val="00E520E1"/>
    <w:rsid w:val="00E52EB7"/>
    <w:rsid w:val="00E5326A"/>
    <w:rsid w:val="00E54A7D"/>
    <w:rsid w:val="00E6382B"/>
    <w:rsid w:val="00E7466C"/>
    <w:rsid w:val="00E7612A"/>
    <w:rsid w:val="00E76B5D"/>
    <w:rsid w:val="00E81EE8"/>
    <w:rsid w:val="00E82F54"/>
    <w:rsid w:val="00E84F34"/>
    <w:rsid w:val="00E85985"/>
    <w:rsid w:val="00E86720"/>
    <w:rsid w:val="00E91F56"/>
    <w:rsid w:val="00E974EC"/>
    <w:rsid w:val="00EA4788"/>
    <w:rsid w:val="00EA7751"/>
    <w:rsid w:val="00EB025D"/>
    <w:rsid w:val="00EB1076"/>
    <w:rsid w:val="00EB1190"/>
    <w:rsid w:val="00EB264E"/>
    <w:rsid w:val="00EC066D"/>
    <w:rsid w:val="00EC28D2"/>
    <w:rsid w:val="00EC5C3F"/>
    <w:rsid w:val="00ED07DD"/>
    <w:rsid w:val="00ED7238"/>
    <w:rsid w:val="00ED750C"/>
    <w:rsid w:val="00EE0963"/>
    <w:rsid w:val="00EE3675"/>
    <w:rsid w:val="00EE5A97"/>
    <w:rsid w:val="00EE67D2"/>
    <w:rsid w:val="00EF2FB8"/>
    <w:rsid w:val="00EF42C7"/>
    <w:rsid w:val="00F01897"/>
    <w:rsid w:val="00F02E82"/>
    <w:rsid w:val="00F10062"/>
    <w:rsid w:val="00F107ED"/>
    <w:rsid w:val="00F1383A"/>
    <w:rsid w:val="00F14626"/>
    <w:rsid w:val="00F25AC9"/>
    <w:rsid w:val="00F25D44"/>
    <w:rsid w:val="00F30420"/>
    <w:rsid w:val="00F32E62"/>
    <w:rsid w:val="00F37AA2"/>
    <w:rsid w:val="00F4083B"/>
    <w:rsid w:val="00F42814"/>
    <w:rsid w:val="00F46AD5"/>
    <w:rsid w:val="00F516C3"/>
    <w:rsid w:val="00F55501"/>
    <w:rsid w:val="00F563E5"/>
    <w:rsid w:val="00F565E0"/>
    <w:rsid w:val="00F61B1C"/>
    <w:rsid w:val="00F7276D"/>
    <w:rsid w:val="00F74D1F"/>
    <w:rsid w:val="00F75CE1"/>
    <w:rsid w:val="00F765C7"/>
    <w:rsid w:val="00F82290"/>
    <w:rsid w:val="00F83F4C"/>
    <w:rsid w:val="00F841BE"/>
    <w:rsid w:val="00F90211"/>
    <w:rsid w:val="00F94126"/>
    <w:rsid w:val="00F9446D"/>
    <w:rsid w:val="00FA3312"/>
    <w:rsid w:val="00FA3CC2"/>
    <w:rsid w:val="00FB225F"/>
    <w:rsid w:val="00FB241F"/>
    <w:rsid w:val="00FB30B8"/>
    <w:rsid w:val="00FB586B"/>
    <w:rsid w:val="00FC0720"/>
    <w:rsid w:val="00FC0BFC"/>
    <w:rsid w:val="00FC1219"/>
    <w:rsid w:val="00FC15CE"/>
    <w:rsid w:val="00FC5AB3"/>
    <w:rsid w:val="00FD278F"/>
    <w:rsid w:val="00FD2B31"/>
    <w:rsid w:val="00FD35D6"/>
    <w:rsid w:val="00FD3993"/>
    <w:rsid w:val="00FD5E17"/>
    <w:rsid w:val="00FE31FA"/>
    <w:rsid w:val="00FE76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544CF35"/>
  <w15:docId w15:val="{7A11EC69-C6D7-E146-A249-4D221C0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uiPriority="99"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F6C"/>
    <w:pPr>
      <w:spacing w:before="60" w:after="60" w:line="240" w:lineRule="atLeast"/>
    </w:pPr>
    <w:rPr>
      <w:rFonts w:ascii="Times" w:eastAsiaTheme="minorEastAsia" w:hAnsi="Times"/>
      <w:sz w:val="22"/>
    </w:rPr>
  </w:style>
  <w:style w:type="paragraph" w:styleId="Heading1">
    <w:name w:val="heading 1"/>
    <w:qFormat/>
    <w:rsid w:val="00D37944"/>
    <w:pPr>
      <w:widowControl w:val="0"/>
      <w:numPr>
        <w:numId w:val="1"/>
      </w:numPr>
      <w:spacing w:before="120" w:after="20"/>
      <w:outlineLvl w:val="0"/>
    </w:pPr>
    <w:rPr>
      <w:rFonts w:ascii="Times" w:hAnsi="Times"/>
      <w:b/>
      <w:kern w:val="28"/>
    </w:rPr>
  </w:style>
  <w:style w:type="paragraph" w:styleId="Heading2">
    <w:name w:val="heading 2"/>
    <w:basedOn w:val="Heading1"/>
    <w:qFormat/>
    <w:rsid w:val="00E82F54"/>
    <w:pPr>
      <w:numPr>
        <w:ilvl w:val="1"/>
      </w:numPr>
      <w:spacing w:before="60"/>
      <w:outlineLvl w:val="1"/>
    </w:pPr>
    <w:rPr>
      <w:b w:val="0"/>
      <w:sz w:val="22"/>
    </w:rPr>
  </w:style>
  <w:style w:type="paragraph" w:styleId="Heading3">
    <w:name w:val="heading 3"/>
    <w:basedOn w:val="Heading2"/>
    <w:qFormat/>
    <w:rsid w:val="00E82F54"/>
    <w:pPr>
      <w:numPr>
        <w:ilvl w:val="2"/>
      </w:numPr>
      <w:spacing w:before="40"/>
      <w:outlineLvl w:val="2"/>
    </w:pPr>
  </w:style>
  <w:style w:type="paragraph" w:styleId="Heading4">
    <w:name w:val="heading 4"/>
    <w:basedOn w:val="Heading3"/>
    <w:qFormat/>
    <w:rsid w:val="00E82F54"/>
    <w:pPr>
      <w:numPr>
        <w:ilvl w:val="3"/>
      </w:numPr>
      <w:spacing w:before="20"/>
      <w:outlineLvl w:val="3"/>
    </w:pPr>
  </w:style>
  <w:style w:type="paragraph" w:styleId="Heading5">
    <w:name w:val="heading 5"/>
    <w:basedOn w:val="Heading4"/>
    <w:qFormat/>
    <w:rsid w:val="000F09F3"/>
    <w:pPr>
      <w:numPr>
        <w:ilvl w:val="4"/>
      </w:numPr>
      <w:ind w:left="2160" w:hanging="504"/>
      <w:outlineLvl w:val="4"/>
    </w:pPr>
  </w:style>
  <w:style w:type="paragraph" w:styleId="Heading6">
    <w:name w:val="heading 6"/>
    <w:basedOn w:val="Heading5"/>
    <w:link w:val="Heading6Char"/>
    <w:unhideWhenUsed/>
    <w:qFormat/>
    <w:rsid w:val="00732324"/>
    <w:pPr>
      <w:keepLines/>
      <w:numPr>
        <w:ilvl w:val="5"/>
      </w:numPr>
      <w:spacing w:line="240" w:lineRule="exact"/>
      <w:ind w:left="2621" w:hanging="403"/>
      <w:outlineLvl w:val="5"/>
    </w:pPr>
    <w:rPr>
      <w:rFonts w:eastAsiaTheme="majorEastAsia" w:cstheme="majorBidi"/>
      <w:iCs/>
      <w:color w:val="000000" w:themeColor="text1"/>
      <w:szCs w:val="22"/>
    </w:rPr>
  </w:style>
  <w:style w:type="paragraph" w:styleId="Heading7">
    <w:name w:val="heading 7"/>
    <w:basedOn w:val="Normal"/>
    <w:link w:val="Heading7Char"/>
    <w:uiPriority w:val="99"/>
    <w:qFormat/>
    <w:rsid w:val="0053535A"/>
    <w:pPr>
      <w:numPr>
        <w:ilvl w:val="6"/>
        <w:numId w:val="1"/>
      </w:numPr>
      <w:autoSpaceDE w:val="0"/>
      <w:autoSpaceDN w:val="0"/>
      <w:spacing w:before="20" w:after="20"/>
      <w:ind w:left="2970"/>
      <w:outlineLvl w:val="6"/>
    </w:pPr>
    <w:rPr>
      <w:rFonts w:cs="Times"/>
      <w:iCs/>
      <w:szCs w:val="22"/>
    </w:rPr>
  </w:style>
  <w:style w:type="paragraph" w:styleId="Heading8">
    <w:name w:val="heading 8"/>
    <w:basedOn w:val="Normal"/>
    <w:next w:val="Normal"/>
    <w:link w:val="Heading8Char"/>
    <w:qFormat/>
    <w:rsid w:val="00817A99"/>
    <w:pPr>
      <w:keepNext/>
      <w:keepLines/>
      <w:numPr>
        <w:ilvl w:val="7"/>
        <w:numId w:val="1"/>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Heading8"/>
    <w:next w:val="Normal"/>
    <w:link w:val="Heading9Char"/>
    <w:qFormat/>
    <w:rsid w:val="0091566D"/>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32324"/>
    <w:rPr>
      <w:rFonts w:ascii="Times" w:eastAsiaTheme="majorEastAsia" w:hAnsi="Times" w:cstheme="majorBidi"/>
      <w:iCs/>
      <w:color w:val="000000" w:themeColor="text1"/>
      <w:kern w:val="28"/>
      <w:sz w:val="22"/>
      <w:szCs w:val="22"/>
    </w:rPr>
  </w:style>
  <w:style w:type="character" w:customStyle="1" w:styleId="Heading7Char">
    <w:name w:val="Heading 7 Char"/>
    <w:basedOn w:val="DefaultParagraphFont"/>
    <w:link w:val="Heading7"/>
    <w:uiPriority w:val="99"/>
    <w:rsid w:val="0053535A"/>
    <w:rPr>
      <w:rFonts w:ascii="Times" w:hAnsi="Times" w:cs="Times"/>
      <w:iCs/>
      <w:sz w:val="22"/>
      <w:szCs w:val="22"/>
    </w:rPr>
  </w:style>
  <w:style w:type="paragraph" w:styleId="DocumentMap">
    <w:name w:val="Document Map"/>
    <w:basedOn w:val="Normal"/>
    <w:link w:val="DocumentMapChar"/>
    <w:rsid w:val="0032265C"/>
    <w:pPr>
      <w:spacing w:before="0" w:after="0" w:line="240" w:lineRule="auto"/>
    </w:pPr>
    <w:rPr>
      <w:rFonts w:ascii="Lucida Grande" w:hAnsi="Lucida Grande"/>
      <w:sz w:val="24"/>
    </w:rPr>
  </w:style>
  <w:style w:type="character" w:customStyle="1" w:styleId="DocumentMapChar">
    <w:name w:val="Document Map Char"/>
    <w:basedOn w:val="DefaultParagraphFont"/>
    <w:link w:val="DocumentMap"/>
    <w:rsid w:val="0032265C"/>
    <w:rPr>
      <w:rFonts w:ascii="Lucida Grande" w:hAnsi="Lucida Grande"/>
    </w:rPr>
  </w:style>
  <w:style w:type="character" w:customStyle="1" w:styleId="Heading8Char">
    <w:name w:val="Heading 8 Char"/>
    <w:basedOn w:val="DefaultParagraphFont"/>
    <w:link w:val="Heading8"/>
    <w:rsid w:val="00817A9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1566D"/>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F75ABC"/>
    <w:pPr>
      <w:widowControl w:val="0"/>
      <w:tabs>
        <w:tab w:val="center" w:pos="4320"/>
        <w:tab w:val="right" w:pos="8640"/>
      </w:tabs>
      <w:ind w:left="86"/>
    </w:pPr>
    <w:rPr>
      <w:rFonts w:eastAsia="Times" w:cs="Times New Roman"/>
      <w:color w:val="000000"/>
      <w:szCs w:val="20"/>
    </w:rPr>
  </w:style>
  <w:style w:type="character" w:customStyle="1" w:styleId="HeaderChar">
    <w:name w:val="Header Char"/>
    <w:basedOn w:val="DefaultParagraphFont"/>
    <w:link w:val="Header"/>
    <w:rsid w:val="00F75ABC"/>
    <w:rPr>
      <w:rFonts w:ascii="Times" w:eastAsia="Times" w:hAnsi="Times" w:cs="Times New Roman"/>
      <w:color w:val="000000"/>
      <w:sz w:val="22"/>
      <w:szCs w:val="20"/>
    </w:rPr>
  </w:style>
  <w:style w:type="paragraph" w:styleId="Footer">
    <w:name w:val="footer"/>
    <w:basedOn w:val="Normal"/>
    <w:link w:val="FooterChar"/>
    <w:rsid w:val="00285D39"/>
    <w:pPr>
      <w:tabs>
        <w:tab w:val="center" w:pos="4320"/>
        <w:tab w:val="right" w:pos="8640"/>
      </w:tabs>
      <w:spacing w:before="0" w:after="0" w:line="240" w:lineRule="auto"/>
    </w:pPr>
  </w:style>
  <w:style w:type="character" w:customStyle="1" w:styleId="FooterChar">
    <w:name w:val="Footer Char"/>
    <w:basedOn w:val="DefaultParagraphFont"/>
    <w:link w:val="Footer"/>
    <w:rsid w:val="00285D39"/>
    <w:rPr>
      <w:rFonts w:ascii="Times" w:hAnsi="Times"/>
      <w:sz w:val="22"/>
    </w:rPr>
  </w:style>
  <w:style w:type="character" w:customStyle="1" w:styleId="apple-converted-space">
    <w:name w:val="apple-converted-space"/>
    <w:basedOn w:val="DefaultParagraphFont"/>
    <w:rsid w:val="003A67D8"/>
  </w:style>
  <w:style w:type="character" w:styleId="Hyperlink">
    <w:name w:val="Hyperlink"/>
    <w:basedOn w:val="DefaultParagraphFont"/>
    <w:uiPriority w:val="99"/>
    <w:unhideWhenUsed/>
    <w:rsid w:val="00982799"/>
    <w:rPr>
      <w:color w:val="0000FF"/>
      <w:u w:val="single"/>
    </w:rPr>
  </w:style>
  <w:style w:type="character" w:styleId="UnresolvedMention">
    <w:name w:val="Unresolved Mention"/>
    <w:basedOn w:val="DefaultParagraphFont"/>
    <w:uiPriority w:val="99"/>
    <w:semiHidden/>
    <w:unhideWhenUsed/>
    <w:rsid w:val="00982799"/>
    <w:rPr>
      <w:color w:val="605E5C"/>
      <w:shd w:val="clear" w:color="auto" w:fill="E1DFDD"/>
    </w:rPr>
  </w:style>
  <w:style w:type="character" w:customStyle="1" w:styleId="apple-tab-span">
    <w:name w:val="apple-tab-span"/>
    <w:basedOn w:val="DefaultParagraphFont"/>
    <w:rsid w:val="00FB241F"/>
  </w:style>
  <w:style w:type="paragraph" w:styleId="NormalWeb">
    <w:name w:val="Normal (Web)"/>
    <w:basedOn w:val="Normal"/>
    <w:uiPriority w:val="99"/>
    <w:semiHidden/>
    <w:unhideWhenUsed/>
    <w:rsid w:val="00135DCC"/>
    <w:pPr>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basedOn w:val="DefaultParagraphFont"/>
    <w:uiPriority w:val="20"/>
    <w:qFormat/>
    <w:rsid w:val="00135DCC"/>
    <w:rPr>
      <w:i/>
      <w:iCs/>
    </w:rPr>
  </w:style>
  <w:style w:type="character" w:styleId="Strong">
    <w:name w:val="Strong"/>
    <w:basedOn w:val="DefaultParagraphFont"/>
    <w:uiPriority w:val="22"/>
    <w:qFormat/>
    <w:rsid w:val="00A204DA"/>
    <w:rPr>
      <w:b/>
      <w:bCs/>
    </w:rPr>
  </w:style>
  <w:style w:type="character" w:customStyle="1" w:styleId="css-8l6xbc">
    <w:name w:val="css-8l6xbc"/>
    <w:basedOn w:val="DefaultParagraphFont"/>
    <w:rsid w:val="00B14A55"/>
  </w:style>
  <w:style w:type="paragraph" w:styleId="HTMLPreformatted">
    <w:name w:val="HTML Preformatted"/>
    <w:basedOn w:val="Normal"/>
    <w:link w:val="HTMLPreformattedChar"/>
    <w:uiPriority w:val="99"/>
    <w:semiHidden/>
    <w:unhideWhenUsed/>
    <w:rsid w:val="0090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4CC"/>
    <w:rPr>
      <w:rFonts w:ascii="Courier New" w:eastAsia="Times New Roman" w:hAnsi="Courier New" w:cs="Courier New"/>
      <w:sz w:val="20"/>
      <w:szCs w:val="20"/>
    </w:rPr>
  </w:style>
  <w:style w:type="character" w:customStyle="1" w:styleId="ansi-green-fg">
    <w:name w:val="ansi-green-fg"/>
    <w:basedOn w:val="DefaultParagraphFont"/>
    <w:rsid w:val="009034CC"/>
  </w:style>
  <w:style w:type="character" w:customStyle="1" w:styleId="ansi-red-fg">
    <w:name w:val="ansi-red-fg"/>
    <w:basedOn w:val="DefaultParagraphFont"/>
    <w:rsid w:val="009034CC"/>
  </w:style>
  <w:style w:type="character" w:customStyle="1" w:styleId="ansi-blue-fg">
    <w:name w:val="ansi-blue-fg"/>
    <w:basedOn w:val="DefaultParagraphFont"/>
    <w:rsid w:val="00903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2502">
      <w:bodyDiv w:val="1"/>
      <w:marLeft w:val="0"/>
      <w:marRight w:val="0"/>
      <w:marTop w:val="0"/>
      <w:marBottom w:val="0"/>
      <w:divBdr>
        <w:top w:val="none" w:sz="0" w:space="0" w:color="auto"/>
        <w:left w:val="none" w:sz="0" w:space="0" w:color="auto"/>
        <w:bottom w:val="none" w:sz="0" w:space="0" w:color="auto"/>
        <w:right w:val="none" w:sz="0" w:space="0" w:color="auto"/>
      </w:divBdr>
    </w:div>
    <w:div w:id="246501706">
      <w:bodyDiv w:val="1"/>
      <w:marLeft w:val="0"/>
      <w:marRight w:val="0"/>
      <w:marTop w:val="0"/>
      <w:marBottom w:val="0"/>
      <w:divBdr>
        <w:top w:val="none" w:sz="0" w:space="0" w:color="auto"/>
        <w:left w:val="none" w:sz="0" w:space="0" w:color="auto"/>
        <w:bottom w:val="none" w:sz="0" w:space="0" w:color="auto"/>
        <w:right w:val="none" w:sz="0" w:space="0" w:color="auto"/>
      </w:divBdr>
    </w:div>
    <w:div w:id="304243884">
      <w:bodyDiv w:val="1"/>
      <w:marLeft w:val="0"/>
      <w:marRight w:val="0"/>
      <w:marTop w:val="0"/>
      <w:marBottom w:val="0"/>
      <w:divBdr>
        <w:top w:val="none" w:sz="0" w:space="0" w:color="auto"/>
        <w:left w:val="none" w:sz="0" w:space="0" w:color="auto"/>
        <w:bottom w:val="none" w:sz="0" w:space="0" w:color="auto"/>
        <w:right w:val="none" w:sz="0" w:space="0" w:color="auto"/>
      </w:divBdr>
    </w:div>
    <w:div w:id="314795574">
      <w:bodyDiv w:val="1"/>
      <w:marLeft w:val="0"/>
      <w:marRight w:val="0"/>
      <w:marTop w:val="0"/>
      <w:marBottom w:val="0"/>
      <w:divBdr>
        <w:top w:val="none" w:sz="0" w:space="0" w:color="auto"/>
        <w:left w:val="none" w:sz="0" w:space="0" w:color="auto"/>
        <w:bottom w:val="none" w:sz="0" w:space="0" w:color="auto"/>
        <w:right w:val="none" w:sz="0" w:space="0" w:color="auto"/>
      </w:divBdr>
    </w:div>
    <w:div w:id="542405237">
      <w:bodyDiv w:val="1"/>
      <w:marLeft w:val="0"/>
      <w:marRight w:val="0"/>
      <w:marTop w:val="0"/>
      <w:marBottom w:val="0"/>
      <w:divBdr>
        <w:top w:val="none" w:sz="0" w:space="0" w:color="auto"/>
        <w:left w:val="none" w:sz="0" w:space="0" w:color="auto"/>
        <w:bottom w:val="none" w:sz="0" w:space="0" w:color="auto"/>
        <w:right w:val="none" w:sz="0" w:space="0" w:color="auto"/>
      </w:divBdr>
      <w:divsChild>
        <w:div w:id="742875043">
          <w:marLeft w:val="0"/>
          <w:marRight w:val="0"/>
          <w:marTop w:val="0"/>
          <w:marBottom w:val="0"/>
          <w:divBdr>
            <w:top w:val="none" w:sz="0" w:space="0" w:color="auto"/>
            <w:left w:val="none" w:sz="0" w:space="0" w:color="auto"/>
            <w:bottom w:val="none" w:sz="0" w:space="0" w:color="auto"/>
            <w:right w:val="none" w:sz="0" w:space="0" w:color="auto"/>
          </w:divBdr>
        </w:div>
        <w:div w:id="633369647">
          <w:marLeft w:val="0"/>
          <w:marRight w:val="0"/>
          <w:marTop w:val="0"/>
          <w:marBottom w:val="0"/>
          <w:divBdr>
            <w:top w:val="none" w:sz="0" w:space="0" w:color="auto"/>
            <w:left w:val="none" w:sz="0" w:space="0" w:color="auto"/>
            <w:bottom w:val="none" w:sz="0" w:space="0" w:color="auto"/>
            <w:right w:val="none" w:sz="0" w:space="0" w:color="auto"/>
          </w:divBdr>
        </w:div>
        <w:div w:id="1608922162">
          <w:marLeft w:val="0"/>
          <w:marRight w:val="0"/>
          <w:marTop w:val="0"/>
          <w:marBottom w:val="0"/>
          <w:divBdr>
            <w:top w:val="none" w:sz="0" w:space="0" w:color="auto"/>
            <w:left w:val="none" w:sz="0" w:space="0" w:color="auto"/>
            <w:bottom w:val="none" w:sz="0" w:space="0" w:color="auto"/>
            <w:right w:val="none" w:sz="0" w:space="0" w:color="auto"/>
          </w:divBdr>
        </w:div>
        <w:div w:id="2125803972">
          <w:marLeft w:val="0"/>
          <w:marRight w:val="0"/>
          <w:marTop w:val="0"/>
          <w:marBottom w:val="0"/>
          <w:divBdr>
            <w:top w:val="none" w:sz="0" w:space="0" w:color="auto"/>
            <w:left w:val="none" w:sz="0" w:space="0" w:color="auto"/>
            <w:bottom w:val="none" w:sz="0" w:space="0" w:color="auto"/>
            <w:right w:val="none" w:sz="0" w:space="0" w:color="auto"/>
          </w:divBdr>
        </w:div>
        <w:div w:id="1005479003">
          <w:marLeft w:val="0"/>
          <w:marRight w:val="0"/>
          <w:marTop w:val="0"/>
          <w:marBottom w:val="0"/>
          <w:divBdr>
            <w:top w:val="none" w:sz="0" w:space="0" w:color="auto"/>
            <w:left w:val="none" w:sz="0" w:space="0" w:color="auto"/>
            <w:bottom w:val="none" w:sz="0" w:space="0" w:color="auto"/>
            <w:right w:val="none" w:sz="0" w:space="0" w:color="auto"/>
          </w:divBdr>
        </w:div>
      </w:divsChild>
    </w:div>
    <w:div w:id="606735253">
      <w:bodyDiv w:val="1"/>
      <w:marLeft w:val="0"/>
      <w:marRight w:val="0"/>
      <w:marTop w:val="0"/>
      <w:marBottom w:val="0"/>
      <w:divBdr>
        <w:top w:val="none" w:sz="0" w:space="0" w:color="auto"/>
        <w:left w:val="none" w:sz="0" w:space="0" w:color="auto"/>
        <w:bottom w:val="none" w:sz="0" w:space="0" w:color="auto"/>
        <w:right w:val="none" w:sz="0" w:space="0" w:color="auto"/>
      </w:divBdr>
    </w:div>
    <w:div w:id="850141027">
      <w:bodyDiv w:val="1"/>
      <w:marLeft w:val="0"/>
      <w:marRight w:val="0"/>
      <w:marTop w:val="0"/>
      <w:marBottom w:val="0"/>
      <w:divBdr>
        <w:top w:val="none" w:sz="0" w:space="0" w:color="auto"/>
        <w:left w:val="none" w:sz="0" w:space="0" w:color="auto"/>
        <w:bottom w:val="none" w:sz="0" w:space="0" w:color="auto"/>
        <w:right w:val="none" w:sz="0" w:space="0" w:color="auto"/>
      </w:divBdr>
    </w:div>
    <w:div w:id="862792871">
      <w:bodyDiv w:val="1"/>
      <w:marLeft w:val="0"/>
      <w:marRight w:val="0"/>
      <w:marTop w:val="0"/>
      <w:marBottom w:val="0"/>
      <w:divBdr>
        <w:top w:val="none" w:sz="0" w:space="0" w:color="auto"/>
        <w:left w:val="none" w:sz="0" w:space="0" w:color="auto"/>
        <w:bottom w:val="none" w:sz="0" w:space="0" w:color="auto"/>
        <w:right w:val="none" w:sz="0" w:space="0" w:color="auto"/>
      </w:divBdr>
      <w:divsChild>
        <w:div w:id="989678024">
          <w:marLeft w:val="0"/>
          <w:marRight w:val="0"/>
          <w:marTop w:val="0"/>
          <w:marBottom w:val="0"/>
          <w:divBdr>
            <w:top w:val="none" w:sz="0" w:space="0" w:color="auto"/>
            <w:left w:val="none" w:sz="0" w:space="0" w:color="auto"/>
            <w:bottom w:val="none" w:sz="0" w:space="0" w:color="auto"/>
            <w:right w:val="none" w:sz="0" w:space="0" w:color="auto"/>
          </w:divBdr>
        </w:div>
        <w:div w:id="436364516">
          <w:marLeft w:val="0"/>
          <w:marRight w:val="0"/>
          <w:marTop w:val="0"/>
          <w:marBottom w:val="0"/>
          <w:divBdr>
            <w:top w:val="none" w:sz="0" w:space="0" w:color="auto"/>
            <w:left w:val="none" w:sz="0" w:space="0" w:color="auto"/>
            <w:bottom w:val="none" w:sz="0" w:space="0" w:color="auto"/>
            <w:right w:val="none" w:sz="0" w:space="0" w:color="auto"/>
          </w:divBdr>
        </w:div>
      </w:divsChild>
    </w:div>
    <w:div w:id="940378697">
      <w:bodyDiv w:val="1"/>
      <w:marLeft w:val="0"/>
      <w:marRight w:val="0"/>
      <w:marTop w:val="0"/>
      <w:marBottom w:val="0"/>
      <w:divBdr>
        <w:top w:val="none" w:sz="0" w:space="0" w:color="auto"/>
        <w:left w:val="none" w:sz="0" w:space="0" w:color="auto"/>
        <w:bottom w:val="none" w:sz="0" w:space="0" w:color="auto"/>
        <w:right w:val="none" w:sz="0" w:space="0" w:color="auto"/>
      </w:divBdr>
    </w:div>
    <w:div w:id="1036082453">
      <w:bodyDiv w:val="1"/>
      <w:marLeft w:val="0"/>
      <w:marRight w:val="0"/>
      <w:marTop w:val="0"/>
      <w:marBottom w:val="0"/>
      <w:divBdr>
        <w:top w:val="none" w:sz="0" w:space="0" w:color="auto"/>
        <w:left w:val="none" w:sz="0" w:space="0" w:color="auto"/>
        <w:bottom w:val="none" w:sz="0" w:space="0" w:color="auto"/>
        <w:right w:val="none" w:sz="0" w:space="0" w:color="auto"/>
      </w:divBdr>
    </w:div>
    <w:div w:id="1231162038">
      <w:bodyDiv w:val="1"/>
      <w:marLeft w:val="0"/>
      <w:marRight w:val="0"/>
      <w:marTop w:val="0"/>
      <w:marBottom w:val="0"/>
      <w:divBdr>
        <w:top w:val="none" w:sz="0" w:space="0" w:color="auto"/>
        <w:left w:val="none" w:sz="0" w:space="0" w:color="auto"/>
        <w:bottom w:val="none" w:sz="0" w:space="0" w:color="auto"/>
        <w:right w:val="none" w:sz="0" w:space="0" w:color="auto"/>
      </w:divBdr>
      <w:divsChild>
        <w:div w:id="377244249">
          <w:marLeft w:val="0"/>
          <w:marRight w:val="0"/>
          <w:marTop w:val="0"/>
          <w:marBottom w:val="0"/>
          <w:divBdr>
            <w:top w:val="none" w:sz="0" w:space="0" w:color="auto"/>
            <w:left w:val="none" w:sz="0" w:space="0" w:color="auto"/>
            <w:bottom w:val="none" w:sz="0" w:space="0" w:color="auto"/>
            <w:right w:val="none" w:sz="0" w:space="0" w:color="auto"/>
          </w:divBdr>
          <w:divsChild>
            <w:div w:id="247276460">
              <w:marLeft w:val="0"/>
              <w:marRight w:val="0"/>
              <w:marTop w:val="75"/>
              <w:marBottom w:val="0"/>
              <w:divBdr>
                <w:top w:val="none" w:sz="0" w:space="0" w:color="auto"/>
                <w:left w:val="none" w:sz="0" w:space="0" w:color="auto"/>
                <w:bottom w:val="none" w:sz="0" w:space="0" w:color="auto"/>
                <w:right w:val="none" w:sz="0" w:space="0" w:color="auto"/>
              </w:divBdr>
              <w:divsChild>
                <w:div w:id="1823500242">
                  <w:marLeft w:val="0"/>
                  <w:marRight w:val="0"/>
                  <w:marTop w:val="0"/>
                  <w:marBottom w:val="0"/>
                  <w:divBdr>
                    <w:top w:val="none" w:sz="0" w:space="0" w:color="auto"/>
                    <w:left w:val="none" w:sz="0" w:space="0" w:color="auto"/>
                    <w:bottom w:val="none" w:sz="0" w:space="0" w:color="auto"/>
                    <w:right w:val="none" w:sz="0" w:space="0" w:color="auto"/>
                  </w:divBdr>
                  <w:divsChild>
                    <w:div w:id="18685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08000">
      <w:bodyDiv w:val="1"/>
      <w:marLeft w:val="0"/>
      <w:marRight w:val="0"/>
      <w:marTop w:val="0"/>
      <w:marBottom w:val="0"/>
      <w:divBdr>
        <w:top w:val="none" w:sz="0" w:space="0" w:color="auto"/>
        <w:left w:val="none" w:sz="0" w:space="0" w:color="auto"/>
        <w:bottom w:val="none" w:sz="0" w:space="0" w:color="auto"/>
        <w:right w:val="none" w:sz="0" w:space="0" w:color="auto"/>
      </w:divBdr>
    </w:div>
    <w:div w:id="1286230171">
      <w:bodyDiv w:val="1"/>
      <w:marLeft w:val="0"/>
      <w:marRight w:val="0"/>
      <w:marTop w:val="0"/>
      <w:marBottom w:val="0"/>
      <w:divBdr>
        <w:top w:val="none" w:sz="0" w:space="0" w:color="auto"/>
        <w:left w:val="none" w:sz="0" w:space="0" w:color="auto"/>
        <w:bottom w:val="none" w:sz="0" w:space="0" w:color="auto"/>
        <w:right w:val="none" w:sz="0" w:space="0" w:color="auto"/>
      </w:divBdr>
    </w:div>
    <w:div w:id="1310594583">
      <w:bodyDiv w:val="1"/>
      <w:marLeft w:val="0"/>
      <w:marRight w:val="0"/>
      <w:marTop w:val="0"/>
      <w:marBottom w:val="0"/>
      <w:divBdr>
        <w:top w:val="none" w:sz="0" w:space="0" w:color="auto"/>
        <w:left w:val="none" w:sz="0" w:space="0" w:color="auto"/>
        <w:bottom w:val="none" w:sz="0" w:space="0" w:color="auto"/>
        <w:right w:val="none" w:sz="0" w:space="0" w:color="auto"/>
      </w:divBdr>
      <w:divsChild>
        <w:div w:id="1289118202">
          <w:marLeft w:val="0"/>
          <w:marRight w:val="0"/>
          <w:marTop w:val="0"/>
          <w:marBottom w:val="0"/>
          <w:divBdr>
            <w:top w:val="none" w:sz="0" w:space="0" w:color="auto"/>
            <w:left w:val="none" w:sz="0" w:space="0" w:color="auto"/>
            <w:bottom w:val="none" w:sz="0" w:space="0" w:color="auto"/>
            <w:right w:val="none" w:sz="0" w:space="0" w:color="auto"/>
          </w:divBdr>
        </w:div>
        <w:div w:id="1654790579">
          <w:marLeft w:val="0"/>
          <w:marRight w:val="0"/>
          <w:marTop w:val="0"/>
          <w:marBottom w:val="0"/>
          <w:divBdr>
            <w:top w:val="none" w:sz="0" w:space="0" w:color="auto"/>
            <w:left w:val="none" w:sz="0" w:space="0" w:color="auto"/>
            <w:bottom w:val="none" w:sz="0" w:space="0" w:color="auto"/>
            <w:right w:val="none" w:sz="0" w:space="0" w:color="auto"/>
          </w:divBdr>
        </w:div>
        <w:div w:id="1852836510">
          <w:marLeft w:val="0"/>
          <w:marRight w:val="0"/>
          <w:marTop w:val="0"/>
          <w:marBottom w:val="0"/>
          <w:divBdr>
            <w:top w:val="none" w:sz="0" w:space="0" w:color="auto"/>
            <w:left w:val="none" w:sz="0" w:space="0" w:color="auto"/>
            <w:bottom w:val="none" w:sz="0" w:space="0" w:color="auto"/>
            <w:right w:val="none" w:sz="0" w:space="0" w:color="auto"/>
          </w:divBdr>
        </w:div>
        <w:div w:id="1350252424">
          <w:marLeft w:val="0"/>
          <w:marRight w:val="0"/>
          <w:marTop w:val="0"/>
          <w:marBottom w:val="0"/>
          <w:divBdr>
            <w:top w:val="none" w:sz="0" w:space="0" w:color="auto"/>
            <w:left w:val="none" w:sz="0" w:space="0" w:color="auto"/>
            <w:bottom w:val="none" w:sz="0" w:space="0" w:color="auto"/>
            <w:right w:val="none" w:sz="0" w:space="0" w:color="auto"/>
          </w:divBdr>
        </w:div>
        <w:div w:id="2125806358">
          <w:marLeft w:val="0"/>
          <w:marRight w:val="0"/>
          <w:marTop w:val="0"/>
          <w:marBottom w:val="0"/>
          <w:divBdr>
            <w:top w:val="none" w:sz="0" w:space="0" w:color="auto"/>
            <w:left w:val="none" w:sz="0" w:space="0" w:color="auto"/>
            <w:bottom w:val="none" w:sz="0" w:space="0" w:color="auto"/>
            <w:right w:val="none" w:sz="0" w:space="0" w:color="auto"/>
          </w:divBdr>
        </w:div>
      </w:divsChild>
    </w:div>
    <w:div w:id="1339965136">
      <w:bodyDiv w:val="1"/>
      <w:marLeft w:val="0"/>
      <w:marRight w:val="0"/>
      <w:marTop w:val="0"/>
      <w:marBottom w:val="0"/>
      <w:divBdr>
        <w:top w:val="none" w:sz="0" w:space="0" w:color="auto"/>
        <w:left w:val="none" w:sz="0" w:space="0" w:color="auto"/>
        <w:bottom w:val="none" w:sz="0" w:space="0" w:color="auto"/>
        <w:right w:val="none" w:sz="0" w:space="0" w:color="auto"/>
      </w:divBdr>
      <w:divsChild>
        <w:div w:id="1442382446">
          <w:marLeft w:val="0"/>
          <w:marRight w:val="0"/>
          <w:marTop w:val="0"/>
          <w:marBottom w:val="0"/>
          <w:divBdr>
            <w:top w:val="none" w:sz="0" w:space="0" w:color="auto"/>
            <w:left w:val="none" w:sz="0" w:space="0" w:color="auto"/>
            <w:bottom w:val="none" w:sz="0" w:space="0" w:color="auto"/>
            <w:right w:val="none" w:sz="0" w:space="0" w:color="auto"/>
          </w:divBdr>
          <w:divsChild>
            <w:div w:id="19156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575">
      <w:bodyDiv w:val="1"/>
      <w:marLeft w:val="0"/>
      <w:marRight w:val="0"/>
      <w:marTop w:val="0"/>
      <w:marBottom w:val="0"/>
      <w:divBdr>
        <w:top w:val="none" w:sz="0" w:space="0" w:color="auto"/>
        <w:left w:val="none" w:sz="0" w:space="0" w:color="auto"/>
        <w:bottom w:val="none" w:sz="0" w:space="0" w:color="auto"/>
        <w:right w:val="none" w:sz="0" w:space="0" w:color="auto"/>
      </w:divBdr>
    </w:div>
    <w:div w:id="1390811437">
      <w:bodyDiv w:val="1"/>
      <w:marLeft w:val="0"/>
      <w:marRight w:val="0"/>
      <w:marTop w:val="0"/>
      <w:marBottom w:val="0"/>
      <w:divBdr>
        <w:top w:val="none" w:sz="0" w:space="0" w:color="auto"/>
        <w:left w:val="none" w:sz="0" w:space="0" w:color="auto"/>
        <w:bottom w:val="none" w:sz="0" w:space="0" w:color="auto"/>
        <w:right w:val="none" w:sz="0" w:space="0" w:color="auto"/>
      </w:divBdr>
    </w:div>
    <w:div w:id="1491216254">
      <w:bodyDiv w:val="1"/>
      <w:marLeft w:val="0"/>
      <w:marRight w:val="0"/>
      <w:marTop w:val="0"/>
      <w:marBottom w:val="0"/>
      <w:divBdr>
        <w:top w:val="none" w:sz="0" w:space="0" w:color="auto"/>
        <w:left w:val="none" w:sz="0" w:space="0" w:color="auto"/>
        <w:bottom w:val="none" w:sz="0" w:space="0" w:color="auto"/>
        <w:right w:val="none" w:sz="0" w:space="0" w:color="auto"/>
      </w:divBdr>
    </w:div>
    <w:div w:id="1538856133">
      <w:bodyDiv w:val="1"/>
      <w:marLeft w:val="0"/>
      <w:marRight w:val="0"/>
      <w:marTop w:val="0"/>
      <w:marBottom w:val="0"/>
      <w:divBdr>
        <w:top w:val="none" w:sz="0" w:space="0" w:color="auto"/>
        <w:left w:val="none" w:sz="0" w:space="0" w:color="auto"/>
        <w:bottom w:val="none" w:sz="0" w:space="0" w:color="auto"/>
        <w:right w:val="none" w:sz="0" w:space="0" w:color="auto"/>
      </w:divBdr>
    </w:div>
    <w:div w:id="1576548373">
      <w:bodyDiv w:val="1"/>
      <w:marLeft w:val="0"/>
      <w:marRight w:val="0"/>
      <w:marTop w:val="0"/>
      <w:marBottom w:val="0"/>
      <w:divBdr>
        <w:top w:val="none" w:sz="0" w:space="0" w:color="auto"/>
        <w:left w:val="none" w:sz="0" w:space="0" w:color="auto"/>
        <w:bottom w:val="none" w:sz="0" w:space="0" w:color="auto"/>
        <w:right w:val="none" w:sz="0" w:space="0" w:color="auto"/>
      </w:divBdr>
    </w:div>
    <w:div w:id="1586380340">
      <w:bodyDiv w:val="1"/>
      <w:marLeft w:val="0"/>
      <w:marRight w:val="0"/>
      <w:marTop w:val="0"/>
      <w:marBottom w:val="0"/>
      <w:divBdr>
        <w:top w:val="none" w:sz="0" w:space="0" w:color="auto"/>
        <w:left w:val="none" w:sz="0" w:space="0" w:color="auto"/>
        <w:bottom w:val="none" w:sz="0" w:space="0" w:color="auto"/>
        <w:right w:val="none" w:sz="0" w:space="0" w:color="auto"/>
      </w:divBdr>
    </w:div>
    <w:div w:id="1637755870">
      <w:bodyDiv w:val="1"/>
      <w:marLeft w:val="0"/>
      <w:marRight w:val="0"/>
      <w:marTop w:val="0"/>
      <w:marBottom w:val="0"/>
      <w:divBdr>
        <w:top w:val="none" w:sz="0" w:space="0" w:color="auto"/>
        <w:left w:val="none" w:sz="0" w:space="0" w:color="auto"/>
        <w:bottom w:val="none" w:sz="0" w:space="0" w:color="auto"/>
        <w:right w:val="none" w:sz="0" w:space="0" w:color="auto"/>
      </w:divBdr>
    </w:div>
    <w:div w:id="1652246505">
      <w:bodyDiv w:val="1"/>
      <w:marLeft w:val="0"/>
      <w:marRight w:val="0"/>
      <w:marTop w:val="0"/>
      <w:marBottom w:val="0"/>
      <w:divBdr>
        <w:top w:val="none" w:sz="0" w:space="0" w:color="auto"/>
        <w:left w:val="none" w:sz="0" w:space="0" w:color="auto"/>
        <w:bottom w:val="none" w:sz="0" w:space="0" w:color="auto"/>
        <w:right w:val="none" w:sz="0" w:space="0" w:color="auto"/>
      </w:divBdr>
    </w:div>
    <w:div w:id="1718895323">
      <w:bodyDiv w:val="1"/>
      <w:marLeft w:val="0"/>
      <w:marRight w:val="0"/>
      <w:marTop w:val="0"/>
      <w:marBottom w:val="0"/>
      <w:divBdr>
        <w:top w:val="none" w:sz="0" w:space="0" w:color="auto"/>
        <w:left w:val="none" w:sz="0" w:space="0" w:color="auto"/>
        <w:bottom w:val="none" w:sz="0" w:space="0" w:color="auto"/>
        <w:right w:val="none" w:sz="0" w:space="0" w:color="auto"/>
      </w:divBdr>
    </w:div>
    <w:div w:id="1794904427">
      <w:bodyDiv w:val="1"/>
      <w:marLeft w:val="0"/>
      <w:marRight w:val="0"/>
      <w:marTop w:val="0"/>
      <w:marBottom w:val="0"/>
      <w:divBdr>
        <w:top w:val="none" w:sz="0" w:space="0" w:color="auto"/>
        <w:left w:val="none" w:sz="0" w:space="0" w:color="auto"/>
        <w:bottom w:val="none" w:sz="0" w:space="0" w:color="auto"/>
        <w:right w:val="none" w:sz="0" w:space="0" w:color="auto"/>
      </w:divBdr>
    </w:div>
    <w:div w:id="2019690344">
      <w:bodyDiv w:val="1"/>
      <w:marLeft w:val="0"/>
      <w:marRight w:val="0"/>
      <w:marTop w:val="0"/>
      <w:marBottom w:val="0"/>
      <w:divBdr>
        <w:top w:val="none" w:sz="0" w:space="0" w:color="auto"/>
        <w:left w:val="none" w:sz="0" w:space="0" w:color="auto"/>
        <w:bottom w:val="none" w:sz="0" w:space="0" w:color="auto"/>
        <w:right w:val="none" w:sz="0" w:space="0" w:color="auto"/>
      </w:divBdr>
    </w:div>
    <w:div w:id="2131196048">
      <w:bodyDiv w:val="1"/>
      <w:marLeft w:val="0"/>
      <w:marRight w:val="0"/>
      <w:marTop w:val="0"/>
      <w:marBottom w:val="0"/>
      <w:divBdr>
        <w:top w:val="none" w:sz="0" w:space="0" w:color="auto"/>
        <w:left w:val="none" w:sz="0" w:space="0" w:color="auto"/>
        <w:bottom w:val="none" w:sz="0" w:space="0" w:color="auto"/>
        <w:right w:val="none" w:sz="0" w:space="0" w:color="auto"/>
      </w:divBdr>
    </w:div>
    <w:div w:id="2138837120">
      <w:bodyDiv w:val="1"/>
      <w:marLeft w:val="0"/>
      <w:marRight w:val="0"/>
      <w:marTop w:val="0"/>
      <w:marBottom w:val="0"/>
      <w:divBdr>
        <w:top w:val="none" w:sz="0" w:space="0" w:color="auto"/>
        <w:left w:val="none" w:sz="0" w:space="0" w:color="auto"/>
        <w:bottom w:val="none" w:sz="0" w:space="0" w:color="auto"/>
        <w:right w:val="none" w:sz="0" w:space="0" w:color="auto"/>
      </w:divBdr>
      <w:divsChild>
        <w:div w:id="2014525221">
          <w:marLeft w:val="0"/>
          <w:marRight w:val="0"/>
          <w:marTop w:val="0"/>
          <w:marBottom w:val="0"/>
          <w:divBdr>
            <w:top w:val="none" w:sz="0" w:space="0" w:color="auto"/>
            <w:left w:val="none" w:sz="0" w:space="0" w:color="auto"/>
            <w:bottom w:val="none" w:sz="0" w:space="0" w:color="auto"/>
            <w:right w:val="none" w:sz="0" w:space="0" w:color="auto"/>
          </w:divBdr>
        </w:div>
        <w:div w:id="525797736">
          <w:marLeft w:val="0"/>
          <w:marRight w:val="0"/>
          <w:marTop w:val="0"/>
          <w:marBottom w:val="0"/>
          <w:divBdr>
            <w:top w:val="none" w:sz="0" w:space="0" w:color="auto"/>
            <w:left w:val="none" w:sz="0" w:space="0" w:color="auto"/>
            <w:bottom w:val="none" w:sz="0" w:space="0" w:color="auto"/>
            <w:right w:val="none" w:sz="0" w:space="0" w:color="auto"/>
          </w:divBdr>
        </w:div>
        <w:div w:id="1409187545">
          <w:marLeft w:val="0"/>
          <w:marRight w:val="0"/>
          <w:marTop w:val="0"/>
          <w:marBottom w:val="0"/>
          <w:divBdr>
            <w:top w:val="none" w:sz="0" w:space="0" w:color="auto"/>
            <w:left w:val="none" w:sz="0" w:space="0" w:color="auto"/>
            <w:bottom w:val="none" w:sz="0" w:space="0" w:color="auto"/>
            <w:right w:val="none" w:sz="0" w:space="0" w:color="auto"/>
          </w:divBdr>
        </w:div>
        <w:div w:id="2132094679">
          <w:marLeft w:val="0"/>
          <w:marRight w:val="0"/>
          <w:marTop w:val="0"/>
          <w:marBottom w:val="0"/>
          <w:divBdr>
            <w:top w:val="none" w:sz="0" w:space="0" w:color="auto"/>
            <w:left w:val="none" w:sz="0" w:space="0" w:color="auto"/>
            <w:bottom w:val="none" w:sz="0" w:space="0" w:color="auto"/>
            <w:right w:val="none" w:sz="0" w:space="0" w:color="auto"/>
          </w:divBdr>
        </w:div>
        <w:div w:id="369696444">
          <w:marLeft w:val="0"/>
          <w:marRight w:val="0"/>
          <w:marTop w:val="0"/>
          <w:marBottom w:val="0"/>
          <w:divBdr>
            <w:top w:val="none" w:sz="0" w:space="0" w:color="auto"/>
            <w:left w:val="none" w:sz="0" w:space="0" w:color="auto"/>
            <w:bottom w:val="none" w:sz="0" w:space="0" w:color="auto"/>
            <w:right w:val="none" w:sz="0" w:space="0" w:color="auto"/>
          </w:divBdr>
        </w:div>
        <w:div w:id="444234880">
          <w:marLeft w:val="0"/>
          <w:marRight w:val="0"/>
          <w:marTop w:val="0"/>
          <w:marBottom w:val="0"/>
          <w:divBdr>
            <w:top w:val="none" w:sz="0" w:space="0" w:color="auto"/>
            <w:left w:val="none" w:sz="0" w:space="0" w:color="auto"/>
            <w:bottom w:val="none" w:sz="0" w:space="0" w:color="auto"/>
            <w:right w:val="none" w:sz="0" w:space="0" w:color="auto"/>
          </w:divBdr>
        </w:div>
        <w:div w:id="1683511705">
          <w:marLeft w:val="0"/>
          <w:marRight w:val="0"/>
          <w:marTop w:val="0"/>
          <w:marBottom w:val="0"/>
          <w:divBdr>
            <w:top w:val="none" w:sz="0" w:space="0" w:color="auto"/>
            <w:left w:val="none" w:sz="0" w:space="0" w:color="auto"/>
            <w:bottom w:val="none" w:sz="0" w:space="0" w:color="auto"/>
            <w:right w:val="none" w:sz="0" w:space="0" w:color="auto"/>
          </w:divBdr>
        </w:div>
        <w:div w:id="1978484296">
          <w:marLeft w:val="0"/>
          <w:marRight w:val="0"/>
          <w:marTop w:val="0"/>
          <w:marBottom w:val="0"/>
          <w:divBdr>
            <w:top w:val="none" w:sz="0" w:space="0" w:color="auto"/>
            <w:left w:val="none" w:sz="0" w:space="0" w:color="auto"/>
            <w:bottom w:val="none" w:sz="0" w:space="0" w:color="auto"/>
            <w:right w:val="none" w:sz="0" w:space="0" w:color="auto"/>
          </w:divBdr>
        </w:div>
        <w:div w:id="1432824005">
          <w:marLeft w:val="0"/>
          <w:marRight w:val="0"/>
          <w:marTop w:val="0"/>
          <w:marBottom w:val="0"/>
          <w:divBdr>
            <w:top w:val="none" w:sz="0" w:space="0" w:color="auto"/>
            <w:left w:val="none" w:sz="0" w:space="0" w:color="auto"/>
            <w:bottom w:val="none" w:sz="0" w:space="0" w:color="auto"/>
            <w:right w:val="none" w:sz="0" w:space="0" w:color="auto"/>
          </w:divBdr>
        </w:div>
        <w:div w:id="421146138">
          <w:marLeft w:val="0"/>
          <w:marRight w:val="0"/>
          <w:marTop w:val="0"/>
          <w:marBottom w:val="0"/>
          <w:divBdr>
            <w:top w:val="none" w:sz="0" w:space="0" w:color="auto"/>
            <w:left w:val="none" w:sz="0" w:space="0" w:color="auto"/>
            <w:bottom w:val="none" w:sz="0" w:space="0" w:color="auto"/>
            <w:right w:val="none" w:sz="0" w:space="0" w:color="auto"/>
          </w:divBdr>
        </w:div>
        <w:div w:id="694968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Intellizoid:Users:gloftus:Library:Application%20Support:Microsoft:Office:User%20Templates:My%20Templates:New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Intellizoid:Users:gloftus:Library:Application%20Support:Microsoft:Office:User%20Templates:My%20Templates:NewNotes.dotx</Template>
  <TotalTime>10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Now is the time</vt:lpstr>
    </vt:vector>
  </TitlesOfParts>
  <Company>University of Washington</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is the time</dc:title>
  <dc:subject/>
  <dc:creator>Geoffrey Loftus</dc:creator>
  <cp:keywords/>
  <cp:lastModifiedBy>Geoffrey Loftus</cp:lastModifiedBy>
  <cp:revision>6</cp:revision>
  <cp:lastPrinted>2020-05-17T21:48:00Z</cp:lastPrinted>
  <dcterms:created xsi:type="dcterms:W3CDTF">2020-07-15T15:50:00Z</dcterms:created>
  <dcterms:modified xsi:type="dcterms:W3CDTF">2020-07-15T16:46:00Z</dcterms:modified>
</cp:coreProperties>
</file>